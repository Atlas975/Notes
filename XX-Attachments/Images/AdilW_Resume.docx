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137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BE30D9" w14:paraId="7C74DE0A" w14:textId="77777777" w:rsidTr="00BE30D9">
        <w:trPr>
          <w:trHeight w:val="1764"/>
        </w:trPr>
        <w:tc>
          <w:tcPr>
            <w:tcW w:w="3600" w:type="dxa"/>
            <w:vAlign w:val="center"/>
          </w:tcPr>
          <w:p w14:paraId="6B12B2B3" w14:textId="77777777" w:rsidR="00BE30D9" w:rsidRPr="00075FD0" w:rsidRDefault="00BE30D9" w:rsidP="00BE30D9">
            <w:pPr>
              <w:pStyle w:val="Title"/>
              <w:rPr>
                <w:rFonts w:ascii="Arial Nova" w:hAnsi="Arial Nova"/>
                <w:sz w:val="72"/>
                <w:szCs w:val="72"/>
              </w:rPr>
            </w:pPr>
            <w:r w:rsidRPr="00075FD0">
              <w:rPr>
                <w:rFonts w:ascii="Arial Nova" w:hAnsi="Arial Nova"/>
                <w:sz w:val="72"/>
                <w:szCs w:val="72"/>
              </w:rPr>
              <w:t>Adil WAZEER</w:t>
            </w:r>
          </w:p>
          <w:p w14:paraId="475E7C55" w14:textId="77777777" w:rsidR="00BE30D9" w:rsidRDefault="00BE30D9" w:rsidP="00BE30D9">
            <w:pPr>
              <w:tabs>
                <w:tab w:val="left" w:pos="990"/>
              </w:tabs>
            </w:pPr>
          </w:p>
        </w:tc>
        <w:tc>
          <w:tcPr>
            <w:tcW w:w="720" w:type="dxa"/>
          </w:tcPr>
          <w:p w14:paraId="0ED493BC" w14:textId="77777777" w:rsidR="00BE30D9" w:rsidRDefault="00BE30D9" w:rsidP="00BE30D9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sdt>
            <w:sdtPr>
              <w:id w:val="-1805448259"/>
              <w:placeholder>
                <w:docPart w:val="1790CC8E2EF34224BF118916B0772CC8"/>
              </w:placeholder>
              <w:temporary/>
              <w:showingPlcHdr/>
              <w15:appearance w15:val="hidden"/>
            </w:sdtPr>
            <w:sdtContent>
              <w:p w14:paraId="0C345862" w14:textId="77777777" w:rsidR="00BE30D9" w:rsidRDefault="00BE30D9" w:rsidP="00BE30D9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4F2F6D36" w14:textId="77777777" w:rsidR="00BE30D9" w:rsidRDefault="00BE30D9" w:rsidP="00BE30D9">
            <w:pPr>
              <w:pStyle w:val="Heading4"/>
            </w:pPr>
            <w:r>
              <w:t>Bachelor of Science in Computer Science</w:t>
            </w:r>
          </w:p>
          <w:p w14:paraId="697D80A3" w14:textId="77777777" w:rsidR="00BE30D9" w:rsidRPr="00036450" w:rsidRDefault="00BE30D9" w:rsidP="00BE30D9">
            <w:pPr>
              <w:pStyle w:val="Heading4"/>
            </w:pPr>
            <w:r w:rsidRPr="007E2560">
              <w:t>University of Lancaster | UK</w:t>
            </w:r>
          </w:p>
          <w:p w14:paraId="00E17410" w14:textId="50E87BFE" w:rsidR="00BE30D9" w:rsidRDefault="00BE30D9" w:rsidP="00FA0085">
            <w:pPr>
              <w:pStyle w:val="Date"/>
            </w:pPr>
            <w:r w:rsidRPr="007E2560">
              <w:t>10/2021</w:t>
            </w:r>
            <w:r w:rsidRPr="00B359E4">
              <w:t xml:space="preserve"> - </w:t>
            </w:r>
            <w:r w:rsidRPr="007E2560">
              <w:t>06/2024</w:t>
            </w:r>
          </w:p>
          <w:p w14:paraId="7A81153F" w14:textId="77777777" w:rsidR="00FA0085" w:rsidRPr="00FA0085" w:rsidRDefault="00FA0085" w:rsidP="00FA0085"/>
          <w:p w14:paraId="642E4D52" w14:textId="203DC531" w:rsidR="00BE30D9" w:rsidRPr="001B6AD2" w:rsidRDefault="000E4946" w:rsidP="00BE30D9">
            <w:r>
              <w:t>Completed year</w:t>
            </w:r>
            <w:r w:rsidR="00CF1452">
              <w:t xml:space="preserve"> 1 on a 1</w:t>
            </w:r>
            <w:r w:rsidR="00CF1452" w:rsidRPr="00CF1452">
              <w:rPr>
                <w:vertAlign w:val="superscript"/>
              </w:rPr>
              <w:t>st</w:t>
            </w:r>
            <w:r w:rsidR="00CF1452">
              <w:t xml:space="preserve"> degree classification. </w:t>
            </w:r>
            <w:r>
              <w:t xml:space="preserve">Operating systems, databases, algorithms and software design principles among completed degree content. </w:t>
            </w:r>
            <w:r w:rsidR="00BE30D9">
              <w:t>Additionally completed an optional module on the principles of Economics.</w:t>
            </w:r>
          </w:p>
          <w:p w14:paraId="5F5935E1" w14:textId="77777777" w:rsidR="00BE30D9" w:rsidRPr="00BE30D9" w:rsidRDefault="00BE30D9" w:rsidP="00BE30D9">
            <w:pPr>
              <w:rPr>
                <w:sz w:val="10"/>
                <w:szCs w:val="14"/>
              </w:rPr>
            </w:pPr>
          </w:p>
        </w:tc>
      </w:tr>
      <w:tr w:rsidR="00BE30D9" w14:paraId="0874AFBF" w14:textId="77777777" w:rsidTr="00BE30D9">
        <w:tc>
          <w:tcPr>
            <w:tcW w:w="3600" w:type="dxa"/>
          </w:tcPr>
          <w:sdt>
            <w:sdtPr>
              <w:id w:val="-1711873194"/>
              <w:placeholder>
                <w:docPart w:val="3C7DB37EE8304859959108CCF47D184C"/>
              </w:placeholder>
              <w:temporary/>
              <w:showingPlcHdr/>
              <w15:appearance w15:val="hidden"/>
            </w:sdtPr>
            <w:sdtContent>
              <w:p w14:paraId="2A7715A7" w14:textId="77777777" w:rsidR="00BE30D9" w:rsidRDefault="00BE30D9" w:rsidP="00BE30D9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3586706D" w14:textId="77777777" w:rsidR="00BE30D9" w:rsidRDefault="00BE30D9" w:rsidP="00BE30D9">
            <w:r w:rsidRPr="007E2560">
              <w:t xml:space="preserve">Passionate learner working towards my bachelor's in computer science. Interest in Software Development, Machine Learning, Data Science/Analytics/Engineering and Business. </w:t>
            </w:r>
          </w:p>
          <w:p w14:paraId="0193C764" w14:textId="77777777" w:rsidR="00BE30D9" w:rsidRDefault="00BE30D9" w:rsidP="00BE30D9"/>
          <w:p w14:paraId="1D54E6E0" w14:textId="77777777" w:rsidR="00BE30D9" w:rsidRDefault="00BE30D9" w:rsidP="00BE30D9">
            <w:r w:rsidRPr="007E2560">
              <w:t>Seeking a challenging internship to contribute to and learn from real world applications of my skills and knowledge.</w:t>
            </w:r>
          </w:p>
          <w:p w14:paraId="5D29E4E8" w14:textId="77777777" w:rsidR="00BE30D9" w:rsidRDefault="00BE30D9" w:rsidP="00BE30D9"/>
          <w:p w14:paraId="2B3F9334" w14:textId="77777777" w:rsidR="00BE30D9" w:rsidRPr="00CB0055" w:rsidRDefault="00000000" w:rsidP="00BE30D9">
            <w:pPr>
              <w:pStyle w:val="Heading3"/>
            </w:pPr>
            <w:sdt>
              <w:sdtPr>
                <w:id w:val="-1954003311"/>
                <w:placeholder>
                  <w:docPart w:val="76F03364DA41438682ECA23F72330A95"/>
                </w:placeholder>
                <w:temporary/>
                <w:showingPlcHdr/>
                <w15:appearance w15:val="hidden"/>
              </w:sdtPr>
              <w:sdtContent>
                <w:r w:rsidR="00BE30D9" w:rsidRPr="00CB0055">
                  <w:t>Contact</w:t>
                </w:r>
              </w:sdtContent>
            </w:sdt>
            <w:r w:rsidR="00BE30D9">
              <w:t xml:space="preserve"> &amp; Information</w:t>
            </w:r>
          </w:p>
          <w:p w14:paraId="40FEF7E0" w14:textId="77777777" w:rsidR="00BE30D9" w:rsidRDefault="00BE30D9" w:rsidP="00BE30D9">
            <w:r>
              <w:t>Phone:</w:t>
            </w:r>
          </w:p>
          <w:p w14:paraId="107818E1" w14:textId="7C47512F" w:rsidR="00BE30D9" w:rsidRDefault="00D0089D" w:rsidP="00BE30D9">
            <w:r>
              <w:t xml:space="preserve">UAE </w:t>
            </w:r>
            <w:r w:rsidR="00BE30D9" w:rsidRPr="007E2560">
              <w:t>+971 505967582</w:t>
            </w:r>
          </w:p>
          <w:p w14:paraId="6A5F34AC" w14:textId="5C0C92E1" w:rsidR="00BE30D9" w:rsidRDefault="00D0089D" w:rsidP="00BE30D9">
            <w:r>
              <w:t>UK +44 7478 208413</w:t>
            </w:r>
          </w:p>
          <w:p w14:paraId="1104BC5B" w14:textId="77777777" w:rsidR="00D0089D" w:rsidRDefault="00D0089D" w:rsidP="00BE30D9"/>
          <w:p w14:paraId="61748885" w14:textId="77777777" w:rsidR="00BE30D9" w:rsidRDefault="00BE30D9" w:rsidP="00BE30D9">
            <w:r>
              <w:t>GitHub:</w:t>
            </w:r>
          </w:p>
          <w:p w14:paraId="4EA62E95" w14:textId="77777777" w:rsidR="00BE30D9" w:rsidRDefault="00BE30D9" w:rsidP="00BE30D9">
            <w:r w:rsidRPr="007E2560">
              <w:t>github.com/Atlas975</w:t>
            </w:r>
          </w:p>
          <w:p w14:paraId="5855E2EB" w14:textId="77777777" w:rsidR="00BE30D9" w:rsidRPr="004D3011" w:rsidRDefault="00BE30D9" w:rsidP="00BE30D9"/>
          <w:p w14:paraId="71EF3493" w14:textId="77777777" w:rsidR="00BE30D9" w:rsidRDefault="00BE30D9" w:rsidP="00BE30D9">
            <w:r>
              <w:t>LinkedIn:</w:t>
            </w:r>
          </w:p>
          <w:p w14:paraId="00C0D821" w14:textId="77777777" w:rsidR="00BE30D9" w:rsidRDefault="00BE30D9" w:rsidP="00BE30D9">
            <w:r w:rsidRPr="007E2560">
              <w:t>linkedin.com/in/adil-wazeer-23a16721b</w:t>
            </w:r>
          </w:p>
          <w:p w14:paraId="01300CAF" w14:textId="77777777" w:rsidR="00BE30D9" w:rsidRDefault="00BE30D9" w:rsidP="00BE30D9"/>
          <w:p w14:paraId="2B634CE0" w14:textId="77777777" w:rsidR="00BE30D9" w:rsidRDefault="00BE30D9" w:rsidP="00BE30D9">
            <w:r>
              <w:t xml:space="preserve">Email: </w:t>
            </w:r>
          </w:p>
          <w:p w14:paraId="1B88EE4D" w14:textId="77777777" w:rsidR="00BE30D9" w:rsidRPr="001B6AD2" w:rsidRDefault="00000000" w:rsidP="00BE30D9">
            <w:pPr>
              <w:rPr>
                <w:rStyle w:val="Hyperlink"/>
                <w:color w:val="auto"/>
                <w:u w:val="none"/>
              </w:rPr>
            </w:pPr>
            <w:hyperlink r:id="rId10" w:history="1">
              <w:r w:rsidR="00BE30D9" w:rsidRPr="002C5FC0">
                <w:t>adilw2002@gmail.com</w:t>
              </w:r>
            </w:hyperlink>
          </w:p>
          <w:p w14:paraId="6F2ABEA6" w14:textId="77777777" w:rsidR="00BE30D9" w:rsidRDefault="00BE30D9" w:rsidP="00BE30D9"/>
          <w:p w14:paraId="55E0D11D" w14:textId="77777777" w:rsidR="00BE30D9" w:rsidRDefault="00BE30D9" w:rsidP="00BE30D9">
            <w:r w:rsidRPr="319BB61C">
              <w:t xml:space="preserve">Nationality: </w:t>
            </w:r>
          </w:p>
          <w:p w14:paraId="2CC32FDC" w14:textId="77777777" w:rsidR="00BE30D9" w:rsidRDefault="00BE30D9" w:rsidP="00BE30D9">
            <w:r w:rsidRPr="319BB61C">
              <w:t>Sri Lankan</w:t>
            </w:r>
          </w:p>
          <w:p w14:paraId="570FDB18" w14:textId="77777777" w:rsidR="00BE30D9" w:rsidRDefault="00BE30D9" w:rsidP="00BE30D9">
            <w:r w:rsidRPr="319BB61C">
              <w:t>UAE Residence Visa</w:t>
            </w:r>
            <w:r>
              <w:t xml:space="preserve"> </w:t>
            </w:r>
            <w:r w:rsidRPr="319BB61C">
              <w:t>| UK Student Visa</w:t>
            </w:r>
          </w:p>
          <w:p w14:paraId="16550F33" w14:textId="77777777" w:rsidR="00BE30D9" w:rsidRDefault="00BE30D9" w:rsidP="00BE30D9"/>
          <w:p w14:paraId="5834C515" w14:textId="77777777" w:rsidR="00BE30D9" w:rsidRDefault="00BE30D9" w:rsidP="00BE30D9"/>
          <w:p w14:paraId="7B79A140" w14:textId="77777777" w:rsidR="00BE30D9" w:rsidRDefault="00BE30D9" w:rsidP="00BE30D9">
            <w:r w:rsidRPr="319BB61C">
              <w:t xml:space="preserve">Languages: </w:t>
            </w:r>
          </w:p>
          <w:p w14:paraId="042C004D" w14:textId="77777777" w:rsidR="00BE30D9" w:rsidRDefault="00BE30D9" w:rsidP="00BE30D9">
            <w:r>
              <w:t>N</w:t>
            </w:r>
            <w:r w:rsidRPr="319BB61C">
              <w:t>ative proficiency in English</w:t>
            </w:r>
          </w:p>
          <w:p w14:paraId="27143AC1" w14:textId="77777777" w:rsidR="00BE30D9" w:rsidRDefault="00BE30D9" w:rsidP="00BE30D9">
            <w:r>
              <w:t>E</w:t>
            </w:r>
            <w:r w:rsidRPr="319BB61C">
              <w:t xml:space="preserve">lementary proficiency in Arabic </w:t>
            </w:r>
          </w:p>
          <w:p w14:paraId="4E1EBB1B" w14:textId="77777777" w:rsidR="00BE30D9" w:rsidRDefault="00BE30D9" w:rsidP="00BE30D9"/>
          <w:p w14:paraId="0BFCCF1B" w14:textId="77777777" w:rsidR="00BE30D9" w:rsidRPr="004D3011" w:rsidRDefault="00BE30D9" w:rsidP="00BE30D9"/>
        </w:tc>
        <w:tc>
          <w:tcPr>
            <w:tcW w:w="720" w:type="dxa"/>
          </w:tcPr>
          <w:p w14:paraId="7CA1FF8B" w14:textId="77777777" w:rsidR="00BE30D9" w:rsidRDefault="00BE30D9" w:rsidP="00BE30D9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6DD5754C" w14:textId="77777777" w:rsidR="00BE30D9" w:rsidRDefault="00BE30D9" w:rsidP="00BE30D9">
            <w:pPr>
              <w:pStyle w:val="Heading2"/>
            </w:pPr>
            <w:r>
              <w:t>EXPERIENCE AND PROJECTS</w:t>
            </w:r>
          </w:p>
          <w:p w14:paraId="3101E3EA" w14:textId="77777777" w:rsidR="00BE30D9" w:rsidRPr="00070663" w:rsidRDefault="00BE30D9" w:rsidP="00BE30D9">
            <w:pPr>
              <w:pStyle w:val="Heading4"/>
              <w:rPr>
                <w:sz w:val="20"/>
                <w:szCs w:val="24"/>
              </w:rPr>
            </w:pPr>
            <w:r w:rsidRPr="00070663">
              <w:rPr>
                <w:sz w:val="20"/>
                <w:szCs w:val="24"/>
              </w:rPr>
              <w:t>Amazon Spring Technology Insights</w:t>
            </w:r>
          </w:p>
          <w:p w14:paraId="309152DD" w14:textId="77777777" w:rsidR="00BE30D9" w:rsidRPr="00070663" w:rsidRDefault="00BE30D9" w:rsidP="00BE30D9">
            <w:pPr>
              <w:pStyle w:val="Date"/>
              <w:rPr>
                <w:sz w:val="20"/>
                <w:szCs w:val="24"/>
              </w:rPr>
            </w:pPr>
            <w:r w:rsidRPr="00070663">
              <w:rPr>
                <w:sz w:val="20"/>
                <w:szCs w:val="24"/>
              </w:rPr>
              <w:t>April 2022</w:t>
            </w:r>
          </w:p>
          <w:p w14:paraId="5224AD5E" w14:textId="77777777" w:rsidR="00BE30D9" w:rsidRPr="00070663" w:rsidRDefault="00BE30D9" w:rsidP="00BE30D9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4"/>
              </w:rPr>
            </w:pPr>
            <w:r w:rsidRPr="00070663">
              <w:rPr>
                <w:sz w:val="20"/>
                <w:szCs w:val="24"/>
              </w:rPr>
              <w:t>Group Workshops using Python, Rust and JavaScript.</w:t>
            </w:r>
          </w:p>
          <w:p w14:paraId="641BDB1E" w14:textId="77777777" w:rsidR="00BE30D9" w:rsidRPr="00070663" w:rsidRDefault="00BE30D9" w:rsidP="00BE30D9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4"/>
              </w:rPr>
            </w:pPr>
            <w:r w:rsidRPr="00070663">
              <w:rPr>
                <w:sz w:val="20"/>
                <w:szCs w:val="24"/>
              </w:rPr>
              <w:t>Developer sessions and insights</w:t>
            </w:r>
          </w:p>
          <w:p w14:paraId="1BB2044A" w14:textId="7B9D399E" w:rsidR="00BE30D9" w:rsidRPr="00070663" w:rsidRDefault="000E4946" w:rsidP="00BE30D9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4"/>
              </w:rPr>
            </w:pPr>
            <w:r w:rsidRPr="00070663">
              <w:rPr>
                <w:sz w:val="20"/>
                <w:szCs w:val="24"/>
              </w:rPr>
              <w:t>2-month</w:t>
            </w:r>
            <w:r w:rsidR="00BE30D9" w:rsidRPr="00070663">
              <w:rPr>
                <w:sz w:val="20"/>
                <w:szCs w:val="24"/>
              </w:rPr>
              <w:t xml:space="preserve"> mentorship by Amazon developers</w:t>
            </w:r>
          </w:p>
          <w:p w14:paraId="175B3E10" w14:textId="77777777" w:rsidR="00BE30D9" w:rsidRPr="00070663" w:rsidRDefault="00BE30D9" w:rsidP="00BE30D9">
            <w:pPr>
              <w:rPr>
                <w:sz w:val="20"/>
                <w:szCs w:val="24"/>
              </w:rPr>
            </w:pPr>
          </w:p>
          <w:p w14:paraId="2268A19D" w14:textId="77777777" w:rsidR="00BE30D9" w:rsidRPr="00070663" w:rsidRDefault="00BE30D9" w:rsidP="00BE30D9">
            <w:pPr>
              <w:pStyle w:val="Heading4"/>
              <w:rPr>
                <w:sz w:val="20"/>
                <w:szCs w:val="24"/>
              </w:rPr>
            </w:pPr>
            <w:r w:rsidRPr="00070663">
              <w:rPr>
                <w:sz w:val="20"/>
                <w:szCs w:val="24"/>
              </w:rPr>
              <w:t>Projects</w:t>
            </w:r>
          </w:p>
          <w:p w14:paraId="230CC78C" w14:textId="3AD49756" w:rsidR="00BE30D9" w:rsidRPr="00070663" w:rsidRDefault="00070663" w:rsidP="00BE30D9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4"/>
              </w:rPr>
            </w:pPr>
            <w:r w:rsidRPr="00070663">
              <w:rPr>
                <w:sz w:val="20"/>
                <w:szCs w:val="24"/>
              </w:rPr>
              <w:t>Lower-level system development in C, built a working FAT file system and a MIPS assembly emulator.</w:t>
            </w:r>
          </w:p>
          <w:p w14:paraId="66E5DE54" w14:textId="77777777" w:rsidR="00BE30D9" w:rsidRPr="00070663" w:rsidRDefault="00BE30D9" w:rsidP="00BE30D9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4"/>
              </w:rPr>
            </w:pPr>
            <w:r w:rsidRPr="00070663">
              <w:rPr>
                <w:sz w:val="20"/>
                <w:szCs w:val="24"/>
              </w:rPr>
              <w:t>Made contributions to open-source projects on GitHub translating legacy C++ code to Rust and documentation.</w:t>
            </w:r>
          </w:p>
          <w:p w14:paraId="6D965166" w14:textId="4F24F9B2" w:rsidR="000E4946" w:rsidRPr="00070663" w:rsidRDefault="000E4946" w:rsidP="000E494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4"/>
              </w:rPr>
            </w:pPr>
            <w:r w:rsidRPr="00070663">
              <w:rPr>
                <w:sz w:val="20"/>
                <w:szCs w:val="24"/>
              </w:rPr>
              <w:t>Completed guided machine learning projects through online courses, gained familiarity with python’s statistical libraries and started data science projects using Kaggle datasets.</w:t>
            </w:r>
          </w:p>
          <w:p w14:paraId="1B8F348E" w14:textId="4DA3CD60" w:rsidR="00BE30D9" w:rsidRPr="00070663" w:rsidRDefault="00070663" w:rsidP="00BE30D9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Wrote w</w:t>
            </w:r>
            <w:r w:rsidRPr="00070663">
              <w:rPr>
                <w:sz w:val="20"/>
                <w:szCs w:val="24"/>
              </w:rPr>
              <w:t>eb automation and scraping scripts with the Selenium library to extract data and speed up workflows.</w:t>
            </w:r>
          </w:p>
          <w:p w14:paraId="6C3717DB" w14:textId="2EBF3985" w:rsidR="00FA0085" w:rsidRPr="00070663" w:rsidRDefault="00FA0085" w:rsidP="00BE30D9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4"/>
              </w:rPr>
            </w:pPr>
            <w:r w:rsidRPr="00070663">
              <w:rPr>
                <w:sz w:val="20"/>
                <w:szCs w:val="24"/>
              </w:rPr>
              <w:t xml:space="preserve">Recreated multiple networking tools in python such as ping, traceroute and a web proxy </w:t>
            </w:r>
            <w:r w:rsidR="00070663">
              <w:rPr>
                <w:sz w:val="20"/>
                <w:szCs w:val="24"/>
              </w:rPr>
              <w:t>with caching.</w:t>
            </w:r>
          </w:p>
          <w:p w14:paraId="5FDFDE9C" w14:textId="5BEDE7F5" w:rsidR="00BE30D9" w:rsidRPr="00070663" w:rsidRDefault="00BE30D9" w:rsidP="00BE30D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20"/>
                <w:szCs w:val="24"/>
              </w:rPr>
            </w:pPr>
            <w:r w:rsidRPr="00070663">
              <w:rPr>
                <w:sz w:val="20"/>
                <w:szCs w:val="24"/>
              </w:rPr>
              <w:t>Completed projects using a backend SQL database, familiar with querying and handling relational data</w:t>
            </w:r>
            <w:r w:rsidR="00FA0085" w:rsidRPr="00070663">
              <w:rPr>
                <w:sz w:val="20"/>
                <w:szCs w:val="24"/>
              </w:rPr>
              <w:t xml:space="preserve"> as well as database normalization standards.</w:t>
            </w:r>
          </w:p>
          <w:p w14:paraId="2A6BFB43" w14:textId="77777777" w:rsidR="00BE30D9" w:rsidRPr="00BE30D9" w:rsidRDefault="00BE30D9" w:rsidP="00BE30D9">
            <w:pPr>
              <w:pStyle w:val="ListParagraph"/>
              <w:spacing w:after="160" w:line="259" w:lineRule="auto"/>
              <w:rPr>
                <w:sz w:val="10"/>
                <w:szCs w:val="14"/>
              </w:rPr>
            </w:pPr>
          </w:p>
          <w:p w14:paraId="0B930519" w14:textId="77777777" w:rsidR="00BE30D9" w:rsidRDefault="00BE30D9" w:rsidP="00BE30D9">
            <w:pPr>
              <w:pStyle w:val="Heading2"/>
            </w:pPr>
            <w:r>
              <w:t>CERTIFICATIONS</w:t>
            </w:r>
          </w:p>
          <w:p w14:paraId="223735B3" w14:textId="77777777" w:rsidR="00BE30D9" w:rsidRPr="000A397A" w:rsidRDefault="00BE30D9" w:rsidP="00BE30D9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 w:rsidRPr="000A397A">
              <w:t>Andrew Ng's Machine Learning specialization</w:t>
            </w:r>
          </w:p>
          <w:p w14:paraId="3B13CE8C" w14:textId="77777777" w:rsidR="00BE30D9" w:rsidRDefault="00BE30D9" w:rsidP="00BE30D9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 w:rsidRPr="000A397A">
              <w:t>Andrew Ng's Deep Learning specialization</w:t>
            </w:r>
          </w:p>
          <w:p w14:paraId="01E7A562" w14:textId="77777777" w:rsidR="00BE30D9" w:rsidRDefault="00BE30D9" w:rsidP="00BE30D9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 w:rsidRPr="000A397A">
              <w:t>ICL's Mathematics for Machine Learning specialization</w:t>
            </w:r>
          </w:p>
          <w:p w14:paraId="2EC04FE2" w14:textId="77777777" w:rsidR="00BE30D9" w:rsidRDefault="00BE30D9" w:rsidP="00BE30D9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 w:rsidRPr="000A397A">
              <w:t>Google's Data Analytics certificate</w:t>
            </w:r>
          </w:p>
          <w:p w14:paraId="22C55C2F" w14:textId="77777777" w:rsidR="00BE30D9" w:rsidRDefault="00BE30D9" w:rsidP="00BE30D9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 w:rsidRPr="000A397A">
              <w:t>2021 Python bootcamp</w:t>
            </w:r>
          </w:p>
          <w:p w14:paraId="086E41B5" w14:textId="77777777" w:rsidR="00BE30D9" w:rsidRDefault="00BE30D9" w:rsidP="00BE30D9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 w:rsidRPr="000A397A">
              <w:t>2021 Linux Command Line bootcamp</w:t>
            </w:r>
          </w:p>
          <w:p w14:paraId="08DB6CF0" w14:textId="56DA8B74" w:rsidR="00BE30D9" w:rsidRDefault="00BE30D9" w:rsidP="00BE30D9">
            <w:pPr>
              <w:spacing w:after="160" w:line="259" w:lineRule="auto"/>
            </w:pPr>
            <w:r>
              <w:t xml:space="preserve">       </w:t>
            </w:r>
            <w:r w:rsidRPr="00BE30D9">
              <w:t>Certification links on LinkedIn</w:t>
            </w:r>
          </w:p>
          <w:p w14:paraId="64EEDECB" w14:textId="77777777" w:rsidR="00BE30D9" w:rsidRPr="00BE30D9" w:rsidRDefault="00BE30D9" w:rsidP="00BE30D9">
            <w:pPr>
              <w:spacing w:after="160" w:line="259" w:lineRule="auto"/>
              <w:rPr>
                <w:sz w:val="4"/>
                <w:szCs w:val="8"/>
              </w:rPr>
            </w:pPr>
          </w:p>
          <w:p w14:paraId="3AE60702" w14:textId="77777777" w:rsidR="00BE30D9" w:rsidRDefault="00BE30D9" w:rsidP="00BE30D9">
            <w:pPr>
              <w:pStyle w:val="Heading2"/>
            </w:pPr>
            <w:r>
              <w:t>PROGRAMMING LANGUAGES</w:t>
            </w:r>
          </w:p>
          <w:p w14:paraId="25A7BBD5" w14:textId="77777777" w:rsidR="00BE30D9" w:rsidRPr="000A397A" w:rsidRDefault="00BE30D9" w:rsidP="00BE30D9">
            <w:r w:rsidRPr="000A397A">
              <w:rPr>
                <w:b/>
                <w:bCs/>
              </w:rPr>
              <w:t>Proficient:</w:t>
            </w:r>
            <w:r w:rsidRPr="000A397A">
              <w:t xml:space="preserve"> Python, Java, MySQL, Bash, Rust</w:t>
            </w:r>
          </w:p>
          <w:p w14:paraId="2EDDA7A2" w14:textId="77777777" w:rsidR="00BE30D9" w:rsidRPr="000A397A" w:rsidRDefault="00BE30D9" w:rsidP="00BE30D9">
            <w:pPr>
              <w:rPr>
                <w:color w:val="FFFFFF" w:themeColor="background1"/>
              </w:rPr>
            </w:pPr>
            <w:r w:rsidRPr="000A397A">
              <w:rPr>
                <w:b/>
                <w:bCs/>
              </w:rPr>
              <w:t>Competent:</w:t>
            </w:r>
            <w:r w:rsidRPr="000A397A">
              <w:t xml:space="preserve"> C, C++, JavaScript, PHP, MIPS assembly, MATLAB, R</w:t>
            </w:r>
          </w:p>
        </w:tc>
      </w:tr>
    </w:tbl>
    <w:p w14:paraId="1213CBFD" w14:textId="1C7A4E32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5D010" w14:textId="77777777" w:rsidR="00B7049A" w:rsidRDefault="00B7049A" w:rsidP="000C45FF">
      <w:r>
        <w:separator/>
      </w:r>
    </w:p>
  </w:endnote>
  <w:endnote w:type="continuationSeparator" w:id="0">
    <w:p w14:paraId="25769373" w14:textId="77777777" w:rsidR="00B7049A" w:rsidRDefault="00B7049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5446A" w14:textId="77777777" w:rsidR="00B7049A" w:rsidRDefault="00B7049A" w:rsidP="000C45FF">
      <w:r>
        <w:separator/>
      </w:r>
    </w:p>
  </w:footnote>
  <w:footnote w:type="continuationSeparator" w:id="0">
    <w:p w14:paraId="5FCE1B5D" w14:textId="77777777" w:rsidR="00B7049A" w:rsidRDefault="00B7049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5DD45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FDDD67A" wp14:editId="4C79B64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E899D"/>
    <w:multiLevelType w:val="hybridMultilevel"/>
    <w:tmpl w:val="5798CABC"/>
    <w:lvl w:ilvl="0" w:tplc="291A4D3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47AE6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CAD2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4A9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781C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A49D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6479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B0BB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D286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5B1B2"/>
    <w:multiLevelType w:val="hybridMultilevel"/>
    <w:tmpl w:val="21005562"/>
    <w:lvl w:ilvl="0" w:tplc="218666A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F18F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8C68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0436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465C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82A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3C6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1E54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76AE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0FED7"/>
    <w:multiLevelType w:val="hybridMultilevel"/>
    <w:tmpl w:val="E256A3D0"/>
    <w:lvl w:ilvl="0" w:tplc="0DC6CE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36EF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56F5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40DC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B86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A62E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7257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B492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161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740"/>
    <w:multiLevelType w:val="hybridMultilevel"/>
    <w:tmpl w:val="B2141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02A94"/>
    <w:multiLevelType w:val="hybridMultilevel"/>
    <w:tmpl w:val="F8A42C38"/>
    <w:lvl w:ilvl="0" w:tplc="D44057B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346D9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149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E2CA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C6D5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B47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A9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60C0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56F4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DD414"/>
    <w:multiLevelType w:val="hybridMultilevel"/>
    <w:tmpl w:val="B90E0778"/>
    <w:lvl w:ilvl="0" w:tplc="DE38CF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BA0CE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F031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42C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20A5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C81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100F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682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CC94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E0BED"/>
    <w:multiLevelType w:val="hybridMultilevel"/>
    <w:tmpl w:val="51940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809B5"/>
    <w:multiLevelType w:val="hybridMultilevel"/>
    <w:tmpl w:val="1B9C9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D86050"/>
    <w:multiLevelType w:val="hybridMultilevel"/>
    <w:tmpl w:val="6334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FD0FCF"/>
    <w:multiLevelType w:val="hybridMultilevel"/>
    <w:tmpl w:val="B51A187C"/>
    <w:lvl w:ilvl="0" w:tplc="B434BE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78E8F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8681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9E1F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986D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06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E6FB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BEB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9896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6455FB"/>
    <w:multiLevelType w:val="hybridMultilevel"/>
    <w:tmpl w:val="69622F94"/>
    <w:lvl w:ilvl="0" w:tplc="9F76FE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37EB8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E8A9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6A9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E8E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FCC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C72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1A6A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32F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719096">
    <w:abstractNumId w:val="7"/>
  </w:num>
  <w:num w:numId="2" w16cid:durableId="362024528">
    <w:abstractNumId w:val="3"/>
  </w:num>
  <w:num w:numId="3" w16cid:durableId="1401100608">
    <w:abstractNumId w:val="6"/>
  </w:num>
  <w:num w:numId="4" w16cid:durableId="661350479">
    <w:abstractNumId w:val="9"/>
  </w:num>
  <w:num w:numId="5" w16cid:durableId="1715544036">
    <w:abstractNumId w:val="0"/>
  </w:num>
  <w:num w:numId="6" w16cid:durableId="807627752">
    <w:abstractNumId w:val="5"/>
  </w:num>
  <w:num w:numId="7" w16cid:durableId="71976991">
    <w:abstractNumId w:val="4"/>
  </w:num>
  <w:num w:numId="8" w16cid:durableId="229998115">
    <w:abstractNumId w:val="10"/>
  </w:num>
  <w:num w:numId="9" w16cid:durableId="1221332748">
    <w:abstractNumId w:val="1"/>
  </w:num>
  <w:num w:numId="10" w16cid:durableId="215434677">
    <w:abstractNumId w:val="8"/>
  </w:num>
  <w:num w:numId="11" w16cid:durableId="1132409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560"/>
    <w:rsid w:val="00036450"/>
    <w:rsid w:val="00070663"/>
    <w:rsid w:val="00075FD0"/>
    <w:rsid w:val="00094499"/>
    <w:rsid w:val="000A397A"/>
    <w:rsid w:val="000C45FF"/>
    <w:rsid w:val="000E3FD1"/>
    <w:rsid w:val="000E4946"/>
    <w:rsid w:val="00112054"/>
    <w:rsid w:val="001525E1"/>
    <w:rsid w:val="00180329"/>
    <w:rsid w:val="0019001F"/>
    <w:rsid w:val="001A74A5"/>
    <w:rsid w:val="001B2ABD"/>
    <w:rsid w:val="001B6AD2"/>
    <w:rsid w:val="001E0391"/>
    <w:rsid w:val="001E1759"/>
    <w:rsid w:val="001F1ECC"/>
    <w:rsid w:val="002400EB"/>
    <w:rsid w:val="00256CF7"/>
    <w:rsid w:val="00281FD5"/>
    <w:rsid w:val="00296BA7"/>
    <w:rsid w:val="002C5FC0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0D55"/>
    <w:rsid w:val="00646E75"/>
    <w:rsid w:val="006771D0"/>
    <w:rsid w:val="00715FCB"/>
    <w:rsid w:val="00743101"/>
    <w:rsid w:val="007775E1"/>
    <w:rsid w:val="007867A0"/>
    <w:rsid w:val="007927F5"/>
    <w:rsid w:val="007E2560"/>
    <w:rsid w:val="00802CA0"/>
    <w:rsid w:val="009260CD"/>
    <w:rsid w:val="00952C25"/>
    <w:rsid w:val="00A2118D"/>
    <w:rsid w:val="00AD76E2"/>
    <w:rsid w:val="00B20152"/>
    <w:rsid w:val="00B359E4"/>
    <w:rsid w:val="00B57D98"/>
    <w:rsid w:val="00B7049A"/>
    <w:rsid w:val="00B70850"/>
    <w:rsid w:val="00BE30D9"/>
    <w:rsid w:val="00C066B6"/>
    <w:rsid w:val="00C37BA1"/>
    <w:rsid w:val="00C4674C"/>
    <w:rsid w:val="00C506CF"/>
    <w:rsid w:val="00C72BED"/>
    <w:rsid w:val="00C9578B"/>
    <w:rsid w:val="00CA5431"/>
    <w:rsid w:val="00CB0055"/>
    <w:rsid w:val="00CD3AF6"/>
    <w:rsid w:val="00CF1452"/>
    <w:rsid w:val="00D0089D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A0085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D9993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7E2560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7E2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adilw2002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ama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90CC8E2EF34224BF118916B0772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93C4B-BD6D-4CDC-BF26-893444C07EC4}"/>
      </w:docPartPr>
      <w:docPartBody>
        <w:p w:rsidR="00E2125D" w:rsidRDefault="00C10FB2" w:rsidP="00C10FB2">
          <w:pPr>
            <w:pStyle w:val="1790CC8E2EF34224BF118916B0772CC8"/>
          </w:pPr>
          <w:r w:rsidRPr="00036450">
            <w:t>EDUCATION</w:t>
          </w:r>
        </w:p>
      </w:docPartBody>
    </w:docPart>
    <w:docPart>
      <w:docPartPr>
        <w:name w:val="3C7DB37EE8304859959108CCF47D1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13CC0-B83C-4128-ACF4-8DC14AEDFEDF}"/>
      </w:docPartPr>
      <w:docPartBody>
        <w:p w:rsidR="00E2125D" w:rsidRDefault="00C10FB2" w:rsidP="00C10FB2">
          <w:pPr>
            <w:pStyle w:val="3C7DB37EE8304859959108CCF47D184C"/>
          </w:pPr>
          <w:r w:rsidRPr="00D5459D">
            <w:t>Profile</w:t>
          </w:r>
        </w:p>
      </w:docPartBody>
    </w:docPart>
    <w:docPart>
      <w:docPartPr>
        <w:name w:val="76F03364DA41438682ECA23F72330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55485-9F6D-4776-AD16-1C2FDFA5732C}"/>
      </w:docPartPr>
      <w:docPartBody>
        <w:p w:rsidR="00E2125D" w:rsidRDefault="00C10FB2" w:rsidP="00C10FB2">
          <w:pPr>
            <w:pStyle w:val="76F03364DA41438682ECA23F72330A95"/>
          </w:pPr>
          <w:r w:rsidRPr="00CB0055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FB2"/>
    <w:rsid w:val="00020875"/>
    <w:rsid w:val="00571017"/>
    <w:rsid w:val="00C10FB2"/>
    <w:rsid w:val="00E2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125D"/>
    <w:rPr>
      <w:color w:val="808080"/>
    </w:rPr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1790CC8E2EF34224BF118916B0772CC8">
    <w:name w:val="1790CC8E2EF34224BF118916B0772CC8"/>
    <w:rsid w:val="00C10FB2"/>
  </w:style>
  <w:style w:type="paragraph" w:customStyle="1" w:styleId="3C7DB37EE8304859959108CCF47D184C">
    <w:name w:val="3C7DB37EE8304859959108CCF47D184C"/>
    <w:rsid w:val="00C10FB2"/>
  </w:style>
  <w:style w:type="paragraph" w:customStyle="1" w:styleId="76F03364DA41438682ECA23F72330A95">
    <w:name w:val="76F03364DA41438682ECA23F72330A95"/>
    <w:rsid w:val="00C10F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C:\Users\Usama\AppData\Roaming\Microsoft\Templates\Blue grey resume.dotx</Template>
  <TotalTime>0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2022-07-07T18:55:00Z</dcterms:created>
  <dcterms:modified xsi:type="dcterms:W3CDTF">2023-04-07T16:09:00Z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